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BECC" w14:textId="77777777" w:rsidR="002039BD" w:rsidRPr="008C3B3F" w:rsidRDefault="00344FBB" w:rsidP="001638B8">
      <w:pPr>
        <w:rPr>
          <w:rFonts w:ascii="Verdana" w:hAnsi="Verdana"/>
          <w:sz w:val="40"/>
          <w:szCs w:val="40"/>
          <w:lang w:val="en-GB"/>
        </w:rPr>
      </w:pPr>
      <w:r>
        <w:rPr>
          <w:rFonts w:ascii="Verdana" w:hAnsi="Verdana"/>
          <w:sz w:val="40"/>
          <w:szCs w:val="40"/>
          <w:lang w:val="en-GB"/>
        </w:rPr>
        <w:t>Yago Velazquez</w:t>
      </w:r>
    </w:p>
    <w:p w14:paraId="20618B80" w14:textId="2F5E2060" w:rsidR="00FD1440" w:rsidRDefault="000A446A" w:rsidP="00FD1440">
      <w:pPr>
        <w:spacing w:after="0" w:line="240" w:lineRule="auto"/>
        <w:rPr>
          <w:rFonts w:ascii="Verdana" w:hAnsi="Verdana"/>
          <w:lang w:val="en-GB"/>
        </w:rPr>
      </w:pPr>
      <w:r w:rsidRPr="008C3B3F">
        <w:rPr>
          <w:rFonts w:ascii="Verdana" w:hAnsi="Verdana"/>
          <w:lang w:val="en-GB"/>
        </w:rPr>
        <w:t>Brazilian</w:t>
      </w:r>
      <w:r w:rsidR="001638B8" w:rsidRPr="008C3B3F">
        <w:rPr>
          <w:rFonts w:ascii="Verdana" w:hAnsi="Verdana"/>
          <w:lang w:val="en-GB"/>
        </w:rPr>
        <w:t xml:space="preserve">, </w:t>
      </w:r>
      <w:r w:rsidR="008E7D32" w:rsidRPr="008C3B3F">
        <w:rPr>
          <w:rFonts w:ascii="Verdana" w:hAnsi="Verdana"/>
          <w:lang w:val="en-GB"/>
        </w:rPr>
        <w:t>s</w:t>
      </w:r>
      <w:r w:rsidRPr="008C3B3F">
        <w:rPr>
          <w:rFonts w:ascii="Verdana" w:hAnsi="Verdana"/>
          <w:lang w:val="en-GB"/>
        </w:rPr>
        <w:t>ingle</w:t>
      </w:r>
    </w:p>
    <w:p w14:paraId="3C24154B" w14:textId="370BF40A" w:rsidR="002C3CDD" w:rsidRPr="008C3B3F" w:rsidRDefault="002C3CDD" w:rsidP="00FD1440">
      <w:pPr>
        <w:spacing w:after="0" w:line="240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Age: 25</w:t>
      </w:r>
    </w:p>
    <w:p w14:paraId="59317CD9" w14:textId="2898D30F" w:rsidR="001638B8" w:rsidRPr="008C3B3F" w:rsidRDefault="002C3CDD" w:rsidP="00FD1440">
      <w:pPr>
        <w:spacing w:after="0" w:line="240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Lisbon</w:t>
      </w:r>
      <w:r w:rsidR="00402AC9">
        <w:rPr>
          <w:rFonts w:ascii="Verdana" w:hAnsi="Verdana"/>
          <w:lang w:val="en-GB"/>
        </w:rPr>
        <w:t xml:space="preserve"> – </w:t>
      </w:r>
      <w:r>
        <w:rPr>
          <w:rFonts w:ascii="Verdana" w:hAnsi="Verdana"/>
          <w:lang w:val="en-GB"/>
        </w:rPr>
        <w:t>Portugal</w:t>
      </w:r>
      <w:r w:rsidR="001638B8" w:rsidRPr="008C3B3F">
        <w:rPr>
          <w:rFonts w:ascii="Verdana" w:hAnsi="Verdana"/>
          <w:lang w:val="en-GB"/>
        </w:rPr>
        <w:br/>
      </w:r>
      <w:r w:rsidR="00344FBB" w:rsidRPr="005824EE">
        <w:rPr>
          <w:rFonts w:ascii="Verdana" w:hAnsi="Verdana"/>
          <w:lang w:val="en-GB"/>
        </w:rPr>
        <w:t>Cell phone</w:t>
      </w:r>
      <w:r w:rsidR="005B5FD3" w:rsidRPr="008C3B3F">
        <w:rPr>
          <w:rFonts w:ascii="Verdana" w:hAnsi="Verdana"/>
          <w:lang w:val="en-GB"/>
        </w:rPr>
        <w:t xml:space="preserve">: </w:t>
      </w:r>
      <w:r w:rsidR="00753F24">
        <w:rPr>
          <w:rFonts w:ascii="Verdana" w:hAnsi="Verdana"/>
          <w:lang w:val="en-GB"/>
        </w:rPr>
        <w:t>(+351)</w:t>
      </w:r>
      <w:r w:rsidR="00597029">
        <w:rPr>
          <w:rFonts w:ascii="Verdana" w:hAnsi="Verdana"/>
          <w:lang w:val="en-GB"/>
        </w:rPr>
        <w:t xml:space="preserve"> </w:t>
      </w:r>
      <w:r>
        <w:rPr>
          <w:rFonts w:ascii="Verdana" w:hAnsi="Verdana"/>
          <w:lang w:val="en-GB"/>
        </w:rPr>
        <w:t>964788105</w:t>
      </w:r>
      <w:r w:rsidR="00A15E7B" w:rsidRPr="008C3B3F">
        <w:rPr>
          <w:rFonts w:ascii="Verdana" w:hAnsi="Verdana"/>
          <w:lang w:val="en-GB"/>
        </w:rPr>
        <w:t xml:space="preserve"> -</w:t>
      </w:r>
      <w:r w:rsidR="005B5FD3" w:rsidRPr="008C3B3F">
        <w:rPr>
          <w:rFonts w:ascii="Verdana" w:hAnsi="Verdana"/>
          <w:lang w:val="en-GB"/>
        </w:rPr>
        <w:t xml:space="preserve"> </w:t>
      </w:r>
      <w:proofErr w:type="gramStart"/>
      <w:r w:rsidR="005B5FD3" w:rsidRPr="008C3B3F">
        <w:rPr>
          <w:rFonts w:ascii="Verdana" w:hAnsi="Verdana"/>
          <w:lang w:val="en-GB"/>
        </w:rPr>
        <w:t>E-mail:</w:t>
      </w:r>
      <w:r w:rsidR="00344FBB">
        <w:rPr>
          <w:rFonts w:ascii="Verdana" w:hAnsi="Verdana"/>
          <w:lang w:val="en-GB"/>
        </w:rPr>
        <w:t>yagovelazquezsouzaa@gmail.com</w:t>
      </w:r>
      <w:proofErr w:type="gramEnd"/>
    </w:p>
    <w:p w14:paraId="5A8F7862" w14:textId="77777777" w:rsidR="000A446A" w:rsidRPr="008C3B3F" w:rsidRDefault="00760DF7" w:rsidP="005824EE">
      <w:pPr>
        <w:spacing w:after="0" w:line="240" w:lineRule="auto"/>
        <w:rPr>
          <w:rFonts w:ascii="Verdana" w:hAnsi="Verdana"/>
          <w:lang w:val="en-GB"/>
        </w:rPr>
      </w:pPr>
      <w:r w:rsidRPr="005824EE">
        <w:rPr>
          <w:rFonts w:ascii="Verdana" w:hAnsi="Verdana"/>
          <w:lang w:val="en-GB"/>
        </w:rPr>
        <w:t>Visa</w:t>
      </w:r>
      <w:r>
        <w:rPr>
          <w:rFonts w:ascii="Verdana" w:hAnsi="Verdana"/>
          <w:lang w:val="en-GB"/>
        </w:rPr>
        <w:t>: Full work time permission</w:t>
      </w:r>
      <w:r w:rsidR="00D955A8">
        <w:rPr>
          <w:rFonts w:ascii="Verdana" w:hAnsi="Verdana"/>
          <w:lang w:val="en-GB"/>
        </w:rPr>
        <w:t>(European Passport)</w:t>
      </w:r>
    </w:p>
    <w:p w14:paraId="4D0A227D" w14:textId="77777777" w:rsidR="00760DF7" w:rsidRPr="002C3CDD" w:rsidRDefault="00760DF7" w:rsidP="00750A08">
      <w:pPr>
        <w:pStyle w:val="Seo"/>
        <w:rPr>
          <w:rFonts w:ascii="Verdana" w:hAnsi="Verdana"/>
          <w:lang w:val="en-US"/>
        </w:rPr>
      </w:pPr>
      <w:r w:rsidRPr="002C3CDD">
        <w:rPr>
          <w:rFonts w:ascii="Verdana" w:hAnsi="Verdana"/>
          <w:lang w:val="en-US"/>
        </w:rPr>
        <w:t>Career objetive</w:t>
      </w:r>
    </w:p>
    <w:p w14:paraId="18D9FBEA" w14:textId="77777777" w:rsidR="00760DF7" w:rsidRPr="002C3CDD" w:rsidRDefault="008537B7" w:rsidP="00750A08">
      <w:pPr>
        <w:pStyle w:val="Seo"/>
        <w:rPr>
          <w:rFonts w:ascii="Verdana" w:hAnsi="Verdana"/>
          <w:lang w:val="en-US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DCC200" wp14:editId="080B402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73F7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3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" strokecolor="#b9bec7" strokeweight="1pt">
                <w10:wrap anchorx="margin"/>
              </v:shape>
            </w:pict>
          </mc:Fallback>
        </mc:AlternateContent>
      </w:r>
    </w:p>
    <w:p w14:paraId="7DA20610" w14:textId="44B3194A" w:rsidR="00760DF7" w:rsidRPr="002C3CDD" w:rsidRDefault="00760DF7" w:rsidP="00760DF7">
      <w:pPr>
        <w:pStyle w:val="ListParagraph"/>
        <w:spacing w:after="0" w:line="240" w:lineRule="auto"/>
        <w:ind w:left="0"/>
        <w:rPr>
          <w:rFonts w:ascii="Verdana" w:hAnsi="Verdana"/>
          <w:lang w:val="en-US"/>
        </w:rPr>
      </w:pPr>
      <w:r w:rsidRPr="00760DF7">
        <w:rPr>
          <w:rFonts w:ascii="Verdana" w:hAnsi="Verdana"/>
          <w:lang w:val="en-GB"/>
        </w:rPr>
        <w:t>Looking for</w:t>
      </w:r>
      <w:r w:rsidR="005825A5">
        <w:rPr>
          <w:rFonts w:ascii="Verdana" w:hAnsi="Verdana"/>
          <w:lang w:val="en-GB"/>
        </w:rPr>
        <w:t xml:space="preserve"> a</w:t>
      </w:r>
      <w:r w:rsidRPr="00760DF7">
        <w:rPr>
          <w:rFonts w:ascii="Verdana" w:hAnsi="Verdana"/>
          <w:lang w:val="en-GB"/>
        </w:rPr>
        <w:t xml:space="preserve"> </w:t>
      </w:r>
      <w:r w:rsidR="002C3CDD">
        <w:rPr>
          <w:rFonts w:ascii="Verdana" w:hAnsi="Verdana"/>
          <w:lang w:val="en-GB"/>
        </w:rPr>
        <w:t>job as a backend developer</w:t>
      </w:r>
    </w:p>
    <w:p w14:paraId="4BCF8DA5" w14:textId="77777777" w:rsidR="00760DF7" w:rsidRPr="002C3CDD" w:rsidRDefault="00760DF7" w:rsidP="00750A08">
      <w:pPr>
        <w:pStyle w:val="Seo"/>
        <w:rPr>
          <w:rFonts w:ascii="Verdana" w:hAnsi="Verdana"/>
          <w:lang w:val="en-US"/>
        </w:rPr>
      </w:pPr>
    </w:p>
    <w:p w14:paraId="3CD0A01E" w14:textId="47CFBB69" w:rsidR="002C3CDD" w:rsidRPr="008C3B3F" w:rsidRDefault="002C3CDD" w:rsidP="002C3CDD">
      <w:pPr>
        <w:pStyle w:val="Se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Skills</w:t>
      </w:r>
    </w:p>
    <w:p w14:paraId="2A9B6196" w14:textId="77777777" w:rsidR="002C3CDD" w:rsidRPr="008C3B3F" w:rsidRDefault="002C3CDD" w:rsidP="002C3CDD">
      <w:pPr>
        <w:pStyle w:val="Seo"/>
        <w:rPr>
          <w:rFonts w:ascii="Verdana" w:hAnsi="Verdana"/>
          <w:lang w:val="en-GB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1F6FB" wp14:editId="25FCC5E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F1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2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" strokecolor="#b9bec7" strokeweight="1pt">
                <w10:wrap anchorx="margin"/>
              </v:shape>
            </w:pict>
          </mc:Fallback>
        </mc:AlternateContent>
      </w:r>
    </w:p>
    <w:p w14:paraId="03F9876B" w14:textId="77777777" w:rsidR="002C3CDD" w:rsidRPr="002C3CDD" w:rsidRDefault="002C3CDD" w:rsidP="002C3CDD">
      <w:pPr>
        <w:spacing w:after="0" w:line="240" w:lineRule="auto"/>
        <w:rPr>
          <w:rFonts w:ascii="Verdana" w:hAnsi="Verdana"/>
          <w:lang w:val="en-GB"/>
        </w:rPr>
      </w:pPr>
    </w:p>
    <w:p w14:paraId="60650D74" w14:textId="77777777" w:rsidR="002C3CDD" w:rsidRPr="000A446A" w:rsidRDefault="002C3CDD" w:rsidP="002C3CDD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Portuguese</w:t>
      </w:r>
      <w:r w:rsidRPr="000A446A">
        <w:rPr>
          <w:rFonts w:ascii="Verdana" w:hAnsi="Verdana"/>
        </w:rPr>
        <w:t xml:space="preserve"> – </w:t>
      </w:r>
      <w:r w:rsidRPr="000A446A">
        <w:rPr>
          <w:rFonts w:ascii="Verdana" w:hAnsi="Verdana"/>
          <w:b/>
        </w:rPr>
        <w:t>Mother Language</w:t>
      </w:r>
    </w:p>
    <w:p w14:paraId="1FC20FE2" w14:textId="42213E06" w:rsidR="002C3CDD" w:rsidRPr="002C3CDD" w:rsidRDefault="002C3CDD" w:rsidP="002C3CDD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lang w:val="en-GB"/>
        </w:rPr>
      </w:pPr>
      <w:r>
        <w:rPr>
          <w:rFonts w:ascii="Verdana" w:hAnsi="Verdana"/>
        </w:rPr>
        <w:t xml:space="preserve">English – </w:t>
      </w:r>
      <w:r>
        <w:rPr>
          <w:rFonts w:ascii="Verdana" w:hAnsi="Verdana"/>
          <w:b/>
        </w:rPr>
        <w:t>Advanced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English</w:t>
      </w:r>
      <w:r w:rsidRPr="000A446A">
        <w:rPr>
          <w:rFonts w:ascii="Verdana" w:hAnsi="Verdana"/>
          <w:b/>
        </w:rPr>
        <w:t xml:space="preserve"> Level</w:t>
      </w:r>
    </w:p>
    <w:p w14:paraId="6832439F" w14:textId="0D8B9DBC" w:rsidR="002C3CDD" w:rsidRPr="002C3CDD" w:rsidRDefault="002C3CDD" w:rsidP="002C3CDD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Spanish- </w:t>
      </w:r>
      <w:r>
        <w:rPr>
          <w:rFonts w:ascii="Verdana" w:hAnsi="Verdana"/>
          <w:b/>
        </w:rPr>
        <w:t>Advanced Spanish Level</w:t>
      </w:r>
    </w:p>
    <w:p w14:paraId="1FDB86CF" w14:textId="24A9B1E5" w:rsidR="0068208C" w:rsidRPr="005825A5" w:rsidRDefault="0068208C" w:rsidP="002C3CDD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lang w:val="en-US"/>
        </w:rPr>
      </w:pPr>
      <w:proofErr w:type="gramStart"/>
      <w:r>
        <w:rPr>
          <w:rFonts w:ascii="Verdana" w:hAnsi="Verdana"/>
          <w:lang w:val="en-US"/>
        </w:rPr>
        <w:t>HTML,CSS</w:t>
      </w:r>
      <w:proofErr w:type="gramEnd"/>
      <w:r>
        <w:rPr>
          <w:rFonts w:ascii="Verdana" w:hAnsi="Verdana"/>
          <w:lang w:val="en-US"/>
        </w:rPr>
        <w:t xml:space="preserve"> – </w:t>
      </w:r>
      <w:r w:rsidRPr="0068208C">
        <w:rPr>
          <w:rFonts w:ascii="Verdana" w:hAnsi="Verdana"/>
          <w:b/>
          <w:bCs/>
          <w:lang w:val="en-US"/>
        </w:rPr>
        <w:t>Familiar with CSS and HTML</w:t>
      </w:r>
    </w:p>
    <w:p w14:paraId="1D1A6467" w14:textId="11F87795" w:rsidR="005825A5" w:rsidRPr="005825A5" w:rsidRDefault="005825A5" w:rsidP="002C3CDD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Copywriting – </w:t>
      </w:r>
      <w:r w:rsidRPr="005825A5">
        <w:rPr>
          <w:rFonts w:ascii="Verdana" w:hAnsi="Verdana"/>
          <w:b/>
          <w:bCs/>
          <w:lang w:val="en-US"/>
        </w:rPr>
        <w:t>Worked with copywriting</w:t>
      </w:r>
      <w:r>
        <w:rPr>
          <w:rFonts w:ascii="Verdana" w:hAnsi="Verdana"/>
          <w:b/>
          <w:bCs/>
          <w:lang w:val="en-US"/>
        </w:rPr>
        <w:t xml:space="preserve"> for online selling</w:t>
      </w:r>
      <w:r w:rsidRPr="005825A5">
        <w:rPr>
          <w:rFonts w:ascii="Verdana" w:hAnsi="Verdana"/>
          <w:b/>
          <w:bCs/>
          <w:lang w:val="en-US"/>
        </w:rPr>
        <w:t xml:space="preserve"> for </w:t>
      </w:r>
      <w:r>
        <w:rPr>
          <w:rFonts w:ascii="Verdana" w:hAnsi="Verdana"/>
          <w:b/>
          <w:bCs/>
          <w:lang w:val="en-US"/>
        </w:rPr>
        <w:t>several</w:t>
      </w:r>
      <w:r w:rsidRPr="005825A5">
        <w:rPr>
          <w:rFonts w:ascii="Verdana" w:hAnsi="Verdana"/>
          <w:b/>
          <w:bCs/>
          <w:lang w:val="en-US"/>
        </w:rPr>
        <w:t xml:space="preserve"> months</w:t>
      </w:r>
    </w:p>
    <w:p w14:paraId="3E9BBE9A" w14:textId="4322AAA7" w:rsidR="005825A5" w:rsidRDefault="005825A5" w:rsidP="002C3CDD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Aftereffects/Premiere Pro – </w:t>
      </w:r>
      <w:r w:rsidRPr="005825A5">
        <w:rPr>
          <w:rFonts w:ascii="Verdana" w:hAnsi="Verdana"/>
          <w:b/>
          <w:bCs/>
          <w:lang w:val="en-US"/>
        </w:rPr>
        <w:t>Basic Understanding</w:t>
      </w:r>
    </w:p>
    <w:p w14:paraId="3DDC6A51" w14:textId="62125D17" w:rsidR="005825A5" w:rsidRPr="0068208C" w:rsidRDefault="005825A5" w:rsidP="002C3CDD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Sony Vegas - </w:t>
      </w:r>
      <w:r w:rsidRPr="005825A5">
        <w:rPr>
          <w:rFonts w:ascii="Verdana" w:hAnsi="Verdana"/>
          <w:b/>
          <w:bCs/>
          <w:lang w:val="en-US"/>
        </w:rPr>
        <w:t>Basic Understanding</w:t>
      </w:r>
    </w:p>
    <w:p w14:paraId="40D43554" w14:textId="77777777" w:rsidR="005824EE" w:rsidRDefault="005824EE" w:rsidP="005824EE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Education </w:t>
      </w:r>
    </w:p>
    <w:p w14:paraId="280E9CC0" w14:textId="77777777" w:rsidR="005824EE" w:rsidRDefault="008537B7" w:rsidP="005824E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47179" wp14:editId="7F72004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2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4D111" id="AutoShape 174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" strokecolor="#b9bec7" strokeweight="1pt">
                <w10:wrap anchorx="margin"/>
              </v:shape>
            </w:pict>
          </mc:Fallback>
        </mc:AlternateContent>
      </w:r>
    </w:p>
    <w:p w14:paraId="53A0454B" w14:textId="77777777" w:rsidR="005824EE" w:rsidRPr="002039BD" w:rsidRDefault="005824EE" w:rsidP="005824EE">
      <w:pPr>
        <w:pStyle w:val="Seo"/>
        <w:rPr>
          <w:rFonts w:ascii="Verdana" w:hAnsi="Verdana"/>
        </w:rPr>
      </w:pPr>
    </w:p>
    <w:p w14:paraId="22C2B5D4" w14:textId="3791AAAC" w:rsidR="005825A5" w:rsidRPr="005825A5" w:rsidRDefault="001469AE" w:rsidP="005825A5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 </w:t>
      </w:r>
      <w:r w:rsidR="005824EE" w:rsidRPr="008C3B3F">
        <w:rPr>
          <w:rFonts w:ascii="Verdana" w:hAnsi="Verdana"/>
          <w:lang w:val="en-GB"/>
        </w:rPr>
        <w:t xml:space="preserve">General English – </w:t>
      </w:r>
      <w:r w:rsidR="005824EE">
        <w:rPr>
          <w:rFonts w:ascii="Verdana" w:hAnsi="Verdana"/>
          <w:lang w:val="en-GB"/>
        </w:rPr>
        <w:t>Delfin English School Dublin</w:t>
      </w:r>
      <w:r w:rsidR="005824EE" w:rsidRPr="008C3B3F">
        <w:rPr>
          <w:rFonts w:ascii="Verdana" w:hAnsi="Verdana"/>
          <w:lang w:val="en-GB"/>
        </w:rPr>
        <w:t xml:space="preserve"> – Ireland (</w:t>
      </w:r>
      <w:r w:rsidR="005825A5">
        <w:rPr>
          <w:rFonts w:ascii="Verdana" w:hAnsi="Verdana"/>
          <w:lang w:val="en-GB"/>
        </w:rPr>
        <w:t>Concluded</w:t>
      </w:r>
      <w:r w:rsidR="005824EE" w:rsidRPr="008C3B3F">
        <w:rPr>
          <w:rFonts w:ascii="Verdana" w:hAnsi="Verdana"/>
          <w:lang w:val="en-GB"/>
        </w:rPr>
        <w:t>)</w:t>
      </w:r>
    </w:p>
    <w:p w14:paraId="3C38D0F3" w14:textId="77777777" w:rsidR="005825A5" w:rsidRPr="005825A5" w:rsidRDefault="005825A5" w:rsidP="005825A5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/>
          <w:lang w:val="pt-PT"/>
        </w:rPr>
      </w:pPr>
      <w:r w:rsidRPr="005825A5">
        <w:rPr>
          <w:rFonts w:ascii="Verdana" w:hAnsi="Verdana"/>
          <w:lang w:val="pt-PT"/>
        </w:rPr>
        <w:t>Mechanical Engeneering – Instituto Superior de Engenharia de Lisboa</w:t>
      </w:r>
      <w:r>
        <w:rPr>
          <w:rFonts w:ascii="Verdana" w:hAnsi="Verdana"/>
          <w:lang w:val="pt-PT"/>
        </w:rPr>
        <w:t xml:space="preserve"> (ISEL)</w:t>
      </w:r>
      <w:r w:rsidRPr="005825A5">
        <w:rPr>
          <w:rFonts w:ascii="Verdana" w:hAnsi="Verdana"/>
          <w:lang w:val="pt-PT"/>
        </w:rPr>
        <w:t xml:space="preserve"> – </w:t>
      </w:r>
      <w:r>
        <w:rPr>
          <w:rFonts w:ascii="Verdana" w:hAnsi="Verdana"/>
          <w:lang w:val="pt-PT"/>
        </w:rPr>
        <w:t>Lisbon</w:t>
      </w:r>
      <w:r w:rsidRPr="005825A5">
        <w:rPr>
          <w:rFonts w:ascii="Verdana" w:hAnsi="Verdana"/>
          <w:lang w:val="pt-PT"/>
        </w:rPr>
        <w:t xml:space="preserve"> (Attending)</w:t>
      </w:r>
    </w:p>
    <w:p w14:paraId="263666E0" w14:textId="4AC03B5F" w:rsidR="005825A5" w:rsidRPr="005825A5" w:rsidRDefault="005825A5" w:rsidP="005825A5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/>
          <w:lang w:val="en-GB"/>
        </w:rPr>
      </w:pPr>
      <w:r w:rsidRPr="005825A5">
        <w:rPr>
          <w:rFonts w:ascii="Verdana" w:hAnsi="Verdana"/>
          <w:lang w:val="en-US"/>
        </w:rPr>
        <w:t xml:space="preserve">Node.js: The Complete Guide to Build RESTful APIs </w:t>
      </w:r>
      <w:r>
        <w:rPr>
          <w:rFonts w:ascii="Verdana" w:hAnsi="Verdana"/>
          <w:lang w:val="en-US"/>
        </w:rPr>
        <w:t>– UDEMY</w:t>
      </w:r>
    </w:p>
    <w:p w14:paraId="03DBDC93" w14:textId="01CE4A25" w:rsidR="005825A5" w:rsidRDefault="005825A5" w:rsidP="005825A5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/>
          <w:lang w:val="en-US"/>
        </w:rPr>
      </w:pPr>
      <w:proofErr w:type="spellStart"/>
      <w:r w:rsidRPr="005825A5">
        <w:rPr>
          <w:rFonts w:ascii="Verdana" w:hAnsi="Verdana"/>
          <w:lang w:val="en-US"/>
        </w:rPr>
        <w:t>Curso</w:t>
      </w:r>
      <w:proofErr w:type="spellEnd"/>
      <w:r w:rsidRPr="005825A5">
        <w:rPr>
          <w:rFonts w:ascii="Verdana" w:hAnsi="Verdana"/>
          <w:lang w:val="en-US"/>
        </w:rPr>
        <w:t xml:space="preserve"> Web </w:t>
      </w:r>
      <w:proofErr w:type="spellStart"/>
      <w:r w:rsidRPr="005825A5">
        <w:rPr>
          <w:rFonts w:ascii="Verdana" w:hAnsi="Verdana"/>
          <w:lang w:val="en-US"/>
        </w:rPr>
        <w:t>Moderno</w:t>
      </w:r>
      <w:proofErr w:type="spellEnd"/>
      <w:r w:rsidRPr="005825A5">
        <w:rPr>
          <w:rFonts w:ascii="Verdana" w:hAnsi="Verdana"/>
          <w:lang w:val="en-US"/>
        </w:rPr>
        <w:t xml:space="preserve"> </w:t>
      </w:r>
      <w:proofErr w:type="spellStart"/>
      <w:r w:rsidRPr="005825A5">
        <w:rPr>
          <w:rFonts w:ascii="Verdana" w:hAnsi="Verdana"/>
          <w:lang w:val="en-US"/>
        </w:rPr>
        <w:t>Completo</w:t>
      </w:r>
      <w:proofErr w:type="spellEnd"/>
      <w:r w:rsidRPr="005825A5">
        <w:rPr>
          <w:rFonts w:ascii="Verdana" w:hAnsi="Verdana"/>
          <w:lang w:val="en-US"/>
        </w:rPr>
        <w:t xml:space="preserve"> com JavaScript 2021 (Web Modern Course w</w:t>
      </w:r>
      <w:r>
        <w:rPr>
          <w:rFonts w:ascii="Verdana" w:hAnsi="Verdana"/>
          <w:lang w:val="en-US"/>
        </w:rPr>
        <w:t>ith JavaScript 2021) – UDEMY</w:t>
      </w:r>
    </w:p>
    <w:p w14:paraId="61FF17C6" w14:textId="77777777" w:rsidR="005825A5" w:rsidRPr="005825A5" w:rsidRDefault="005825A5" w:rsidP="005825A5">
      <w:pPr>
        <w:spacing w:after="0" w:line="240" w:lineRule="auto"/>
        <w:rPr>
          <w:rFonts w:ascii="Verdana" w:hAnsi="Verdana"/>
          <w:lang w:val="en-US"/>
        </w:rPr>
      </w:pPr>
    </w:p>
    <w:p w14:paraId="1E351AFC" w14:textId="61D80701" w:rsidR="00750A08" w:rsidRPr="001469AE" w:rsidRDefault="001469AE" w:rsidP="001469AE">
      <w:pPr>
        <w:spacing w:after="0" w:line="240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A LITTLE ABOUT ME</w:t>
      </w:r>
    </w:p>
    <w:p w14:paraId="3631F6C8" w14:textId="57843337" w:rsidR="001469AE" w:rsidRPr="001469AE" w:rsidRDefault="008537B7" w:rsidP="001469AE">
      <w:pPr>
        <w:pStyle w:val="Seo"/>
        <w:rPr>
          <w:rFonts w:ascii="Verdana" w:hAnsi="Verdana"/>
          <w:lang w:val="en-GB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809A86" wp14:editId="07B4E98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D15D2" id="AutoShape 172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" strokecolor="#b9bec7" strokeweight="1pt">
                <w10:wrap anchorx="margin"/>
              </v:shape>
            </w:pict>
          </mc:Fallback>
        </mc:AlternateContent>
      </w:r>
    </w:p>
    <w:p w14:paraId="1D6AFAEA" w14:textId="527985BF" w:rsidR="001469AE" w:rsidRDefault="001469AE" w:rsidP="001469AE">
      <w:pPr>
        <w:pStyle w:val="ListParagraph"/>
        <w:spacing w:after="0" w:line="240" w:lineRule="auto"/>
        <w:ind w:left="284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Though I am finishing my degree in mechanical </w:t>
      </w:r>
      <w:proofErr w:type="spellStart"/>
      <w:r>
        <w:rPr>
          <w:rFonts w:ascii="Verdana" w:hAnsi="Verdana"/>
          <w:lang w:val="en-GB"/>
        </w:rPr>
        <w:t>engeneering</w:t>
      </w:r>
      <w:proofErr w:type="spellEnd"/>
      <w:r>
        <w:rPr>
          <w:rFonts w:ascii="Verdana" w:hAnsi="Verdana"/>
          <w:lang w:val="en-GB"/>
        </w:rPr>
        <w:t xml:space="preserve">, I am looking forward to have a career on developing. I have been highly </w:t>
      </w:r>
      <w:proofErr w:type="spellStart"/>
      <w:r>
        <w:rPr>
          <w:rFonts w:ascii="Verdana" w:hAnsi="Verdana"/>
          <w:lang w:val="en-GB"/>
        </w:rPr>
        <w:t>encourajed</w:t>
      </w:r>
      <w:proofErr w:type="spellEnd"/>
      <w:r>
        <w:rPr>
          <w:rFonts w:ascii="Verdana" w:hAnsi="Verdana"/>
          <w:lang w:val="en-GB"/>
        </w:rPr>
        <w:t xml:space="preserve"> to follow this path by my brother and my father (they both have years of experience in the area), and since I started to learn </w:t>
      </w:r>
      <w:proofErr w:type="gramStart"/>
      <w:r>
        <w:rPr>
          <w:rFonts w:ascii="Verdana" w:hAnsi="Verdana"/>
          <w:lang w:val="en-GB"/>
        </w:rPr>
        <w:t>programming</w:t>
      </w:r>
      <w:proofErr w:type="gramEnd"/>
      <w:r>
        <w:rPr>
          <w:rFonts w:ascii="Verdana" w:hAnsi="Verdana"/>
          <w:lang w:val="en-GB"/>
        </w:rPr>
        <w:t xml:space="preserve"> I really felt in love with it.</w:t>
      </w:r>
    </w:p>
    <w:p w14:paraId="533402AC" w14:textId="455B9A71" w:rsidR="00753F24" w:rsidRDefault="00592F3B" w:rsidP="00592F3B">
      <w:pPr>
        <w:pStyle w:val="ListParagraph"/>
        <w:spacing w:after="0" w:line="240" w:lineRule="auto"/>
        <w:ind w:left="284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As an eager </w:t>
      </w:r>
      <w:proofErr w:type="spellStart"/>
      <w:r>
        <w:rPr>
          <w:rFonts w:ascii="Verdana" w:hAnsi="Verdana"/>
          <w:lang w:val="en-GB"/>
        </w:rPr>
        <w:t>self learner</w:t>
      </w:r>
      <w:proofErr w:type="spellEnd"/>
      <w:r>
        <w:rPr>
          <w:rFonts w:ascii="Verdana" w:hAnsi="Verdana"/>
          <w:lang w:val="en-GB"/>
        </w:rPr>
        <w:t xml:space="preserve">, </w:t>
      </w:r>
      <w:r w:rsidR="001469AE">
        <w:rPr>
          <w:rFonts w:ascii="Verdana" w:hAnsi="Verdana"/>
          <w:lang w:val="en-GB"/>
        </w:rPr>
        <w:t>I</w:t>
      </w:r>
      <w:r>
        <w:rPr>
          <w:rFonts w:ascii="Verdana" w:hAnsi="Verdana"/>
          <w:lang w:val="en-GB"/>
        </w:rPr>
        <w:t xml:space="preserve"> a</w:t>
      </w:r>
      <w:r w:rsidR="001469AE">
        <w:rPr>
          <w:rFonts w:ascii="Verdana" w:hAnsi="Verdana"/>
          <w:lang w:val="en-GB"/>
        </w:rPr>
        <w:t xml:space="preserve">m </w:t>
      </w:r>
      <w:r>
        <w:rPr>
          <w:rFonts w:ascii="Verdana" w:hAnsi="Verdana"/>
          <w:lang w:val="en-GB"/>
        </w:rPr>
        <w:t xml:space="preserve">excited </w:t>
      </w:r>
      <w:r w:rsidR="001469AE">
        <w:rPr>
          <w:rFonts w:ascii="Verdana" w:hAnsi="Verdana"/>
          <w:lang w:val="en-GB"/>
        </w:rPr>
        <w:t xml:space="preserve">to </w:t>
      </w:r>
      <w:r>
        <w:rPr>
          <w:rFonts w:ascii="Verdana" w:hAnsi="Verdana"/>
          <w:lang w:val="en-GB"/>
        </w:rPr>
        <w:t xml:space="preserve">continue learning and get more knowledge in the area, and for that I am sure that I can bring a lot of value for your company. Almost all </w:t>
      </w:r>
      <w:r w:rsidR="00753F24">
        <w:rPr>
          <w:rFonts w:ascii="Verdana" w:hAnsi="Verdana"/>
          <w:lang w:val="en-GB"/>
        </w:rPr>
        <w:t xml:space="preserve">of </w:t>
      </w:r>
      <w:r>
        <w:rPr>
          <w:rFonts w:ascii="Verdana" w:hAnsi="Verdana"/>
          <w:lang w:val="en-GB"/>
        </w:rPr>
        <w:t>my skills I have learnt through internet and books, therefore learning</w:t>
      </w:r>
      <w:r w:rsidR="00753F24">
        <w:rPr>
          <w:rFonts w:ascii="Verdana" w:hAnsi="Verdana"/>
          <w:lang w:val="en-GB"/>
        </w:rPr>
        <w:t xml:space="preserve"> is a constant process for me.</w:t>
      </w:r>
    </w:p>
    <w:p w14:paraId="3332A47B" w14:textId="750B7370" w:rsidR="00DE1FEF" w:rsidRDefault="00753F24" w:rsidP="00753F24">
      <w:pPr>
        <w:pStyle w:val="ListParagraph"/>
        <w:spacing w:after="0" w:line="240" w:lineRule="auto"/>
        <w:ind w:left="284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If there is one thing that you can expect from me is hard work and dedication, I think these are the most important things at any job.</w:t>
      </w:r>
    </w:p>
    <w:p w14:paraId="53589762" w14:textId="08B462A5" w:rsidR="00753F24" w:rsidRDefault="00753F24" w:rsidP="00753F24">
      <w:pPr>
        <w:pStyle w:val="ListParagraph"/>
        <w:spacing w:after="0" w:line="240" w:lineRule="auto"/>
        <w:ind w:left="284"/>
        <w:rPr>
          <w:rFonts w:ascii="Verdana" w:hAnsi="Verdana"/>
          <w:lang w:val="en-GB"/>
        </w:rPr>
      </w:pPr>
    </w:p>
    <w:p w14:paraId="0B3917D4" w14:textId="34C7AD94" w:rsidR="00753F24" w:rsidRPr="00753F24" w:rsidRDefault="00753F24" w:rsidP="00753F24">
      <w:pPr>
        <w:pStyle w:val="ListParagraph"/>
        <w:spacing w:after="0" w:line="240" w:lineRule="auto"/>
        <w:ind w:left="284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If you liked my CV, feel free to contact me at my email or my phone number at any time.</w:t>
      </w:r>
    </w:p>
    <w:sectPr w:rsidR="00753F24" w:rsidRPr="00753F24" w:rsidSect="009C3B99"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DC7A0" w14:textId="77777777" w:rsidR="004E1B42" w:rsidRDefault="004E1B42">
      <w:r>
        <w:separator/>
      </w:r>
    </w:p>
  </w:endnote>
  <w:endnote w:type="continuationSeparator" w:id="0">
    <w:p w14:paraId="6150D048" w14:textId="77777777" w:rsidR="004E1B42" w:rsidRDefault="004E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C6AB" w14:textId="77777777" w:rsidR="00A60DA2" w:rsidRDefault="00A60DA2" w:rsidP="009967C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9BA3" w14:textId="77777777" w:rsidR="004E1B42" w:rsidRDefault="004E1B42">
      <w:r>
        <w:separator/>
      </w:r>
    </w:p>
  </w:footnote>
  <w:footnote w:type="continuationSeparator" w:id="0">
    <w:p w14:paraId="686B6E23" w14:textId="77777777" w:rsidR="004E1B42" w:rsidRDefault="004E1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24681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1678C"/>
    <w:rsid w:val="0002401A"/>
    <w:rsid w:val="00043AFD"/>
    <w:rsid w:val="00071A5B"/>
    <w:rsid w:val="000720A8"/>
    <w:rsid w:val="00083F01"/>
    <w:rsid w:val="000A446A"/>
    <w:rsid w:val="000C648B"/>
    <w:rsid w:val="000E5FBA"/>
    <w:rsid w:val="001469AE"/>
    <w:rsid w:val="00150E85"/>
    <w:rsid w:val="00156073"/>
    <w:rsid w:val="00161DDF"/>
    <w:rsid w:val="001638B8"/>
    <w:rsid w:val="00163F2A"/>
    <w:rsid w:val="0017581F"/>
    <w:rsid w:val="001C0B82"/>
    <w:rsid w:val="001D0D28"/>
    <w:rsid w:val="002039BD"/>
    <w:rsid w:val="002652FD"/>
    <w:rsid w:val="002C3CDD"/>
    <w:rsid w:val="002C645B"/>
    <w:rsid w:val="00317B79"/>
    <w:rsid w:val="00344FBB"/>
    <w:rsid w:val="00390F72"/>
    <w:rsid w:val="003C0B85"/>
    <w:rsid w:val="003E0463"/>
    <w:rsid w:val="00402AC9"/>
    <w:rsid w:val="004136AF"/>
    <w:rsid w:val="00422D20"/>
    <w:rsid w:val="0045059A"/>
    <w:rsid w:val="0048628D"/>
    <w:rsid w:val="00487A7F"/>
    <w:rsid w:val="004E1B42"/>
    <w:rsid w:val="004F7742"/>
    <w:rsid w:val="005356F0"/>
    <w:rsid w:val="0056071C"/>
    <w:rsid w:val="005647E4"/>
    <w:rsid w:val="005657D9"/>
    <w:rsid w:val="005824EE"/>
    <w:rsid w:val="005825A5"/>
    <w:rsid w:val="00592F3B"/>
    <w:rsid w:val="00597029"/>
    <w:rsid w:val="005B5FD3"/>
    <w:rsid w:val="005D66EE"/>
    <w:rsid w:val="005E4A92"/>
    <w:rsid w:val="005E6BFC"/>
    <w:rsid w:val="00634813"/>
    <w:rsid w:val="00650B8B"/>
    <w:rsid w:val="0068208C"/>
    <w:rsid w:val="006D14E8"/>
    <w:rsid w:val="006E7236"/>
    <w:rsid w:val="00733E90"/>
    <w:rsid w:val="007377C4"/>
    <w:rsid w:val="00741D6E"/>
    <w:rsid w:val="007443A1"/>
    <w:rsid w:val="00750A08"/>
    <w:rsid w:val="00753F24"/>
    <w:rsid w:val="00756035"/>
    <w:rsid w:val="00760DF7"/>
    <w:rsid w:val="00786C4A"/>
    <w:rsid w:val="007927C1"/>
    <w:rsid w:val="00817542"/>
    <w:rsid w:val="0082079A"/>
    <w:rsid w:val="00831981"/>
    <w:rsid w:val="0084546E"/>
    <w:rsid w:val="008537B7"/>
    <w:rsid w:val="00870ED7"/>
    <w:rsid w:val="008C3B3F"/>
    <w:rsid w:val="008E7D32"/>
    <w:rsid w:val="009967CD"/>
    <w:rsid w:val="009A4D79"/>
    <w:rsid w:val="009C3B99"/>
    <w:rsid w:val="009C3D29"/>
    <w:rsid w:val="009C50A5"/>
    <w:rsid w:val="009F0116"/>
    <w:rsid w:val="009F3B96"/>
    <w:rsid w:val="00A15E7B"/>
    <w:rsid w:val="00A17348"/>
    <w:rsid w:val="00A25CF8"/>
    <w:rsid w:val="00A60DA2"/>
    <w:rsid w:val="00A665EE"/>
    <w:rsid w:val="00A66EB9"/>
    <w:rsid w:val="00A855AA"/>
    <w:rsid w:val="00AC33D4"/>
    <w:rsid w:val="00B30D63"/>
    <w:rsid w:val="00B501EE"/>
    <w:rsid w:val="00B778C2"/>
    <w:rsid w:val="00B839E7"/>
    <w:rsid w:val="00C13084"/>
    <w:rsid w:val="00CC1002"/>
    <w:rsid w:val="00CC21DB"/>
    <w:rsid w:val="00D43AF4"/>
    <w:rsid w:val="00D955A8"/>
    <w:rsid w:val="00DA29A9"/>
    <w:rsid w:val="00DE1FEF"/>
    <w:rsid w:val="00E21792"/>
    <w:rsid w:val="00E74462"/>
    <w:rsid w:val="00F26226"/>
    <w:rsid w:val="00F62C45"/>
    <w:rsid w:val="00F7421C"/>
    <w:rsid w:val="00F83542"/>
    <w:rsid w:val="00FA3990"/>
    <w:rsid w:val="00FB6D6F"/>
    <w:rsid w:val="00FB6E71"/>
    <w:rsid w:val="00FD144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4DA8CB67"/>
  <w15:chartTrackingRefBased/>
  <w15:docId w15:val="{8836C4BC-AB96-4133-B25B-281A6AAB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FooterChar">
    <w:name w:val="Footer Char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lutationChar">
    <w:name w:val="Salutation Char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ClosingChar">
    <w:name w:val="Closing Char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QuoteChar">
    <w:name w:val="Quote Char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IntenseQuoteChar">
    <w:name w:val="Intense Quote Char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itleChar">
    <w:name w:val="Title Char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eChar">
    <w:name w:val="Date Char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SignatureChar">
    <w:name w:val="Signature Char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DefaultParagraphFont"/>
    <w:uiPriority w:val="99"/>
    <w:semiHidden/>
    <w:unhideWhenUsed/>
    <w:rsid w:val="005825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56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341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701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469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Yago Velazquez</cp:lastModifiedBy>
  <cp:revision>38</cp:revision>
  <cp:lastPrinted>2015-03-24T01:57:00Z</cp:lastPrinted>
  <dcterms:created xsi:type="dcterms:W3CDTF">2021-03-25T22:31:00Z</dcterms:created>
  <dcterms:modified xsi:type="dcterms:W3CDTF">2021-04-29T21:52:00Z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